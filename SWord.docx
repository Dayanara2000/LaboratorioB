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8F" w:rsidRPr="002E468F" w:rsidRDefault="002E468F" w:rsidP="002E468F">
      <w:pPr>
        <w:pStyle w:val="Remitedesobre"/>
        <w:rPr>
          <w:lang w:val="es-GT"/>
        </w:rPr>
      </w:pPr>
      <w:proofErr w:type="spellStart"/>
      <w:r>
        <w:rPr>
          <w:rFonts w:asciiTheme="minorHAnsi" w:eastAsiaTheme="minorEastAsia" w:hAnsiTheme="minorHAnsi" w:cstheme="minorBidi"/>
          <w:lang w:val="es-GT"/>
        </w:rPr>
        <w:t>Dayanara</w:t>
      </w:r>
      <w:proofErr w:type="spellEnd"/>
      <w:r>
        <w:rPr>
          <w:rFonts w:asciiTheme="minorHAnsi" w:eastAsiaTheme="minorEastAsia" w:hAnsiTheme="minorHAnsi" w:cstheme="minorBidi"/>
          <w:lang w:val="es-GT"/>
        </w:rPr>
        <w:t xml:space="preserve"> Cifuentes </w:t>
      </w:r>
    </w:p>
    <w:p w:rsidR="002E468F" w:rsidRPr="00BB7E74" w:rsidRDefault="002E468F" w:rsidP="002E468F">
      <w:pPr>
        <w:pStyle w:val="Direccinsobre"/>
        <w:framePr w:wrap="auto"/>
        <w:rPr>
          <w:rStyle w:val="nfasis"/>
          <w:lang w:val="es-ES"/>
        </w:rPr>
      </w:pPr>
      <w:r w:rsidRPr="002E468F">
        <w:rPr>
          <w:rStyle w:val="nfasis"/>
          <w:lang w:val="es-GT"/>
        </w:rPr>
        <w:t>56490023</w:t>
      </w:r>
    </w:p>
    <w:p w:rsidR="002E468F" w:rsidRPr="00BB7E74" w:rsidRDefault="002E468F" w:rsidP="002E468F">
      <w:pPr>
        <w:pStyle w:val="Direccinsobre"/>
        <w:framePr w:wrap="auto"/>
        <w:rPr>
          <w:rStyle w:val="nfasis"/>
          <w:lang w:val="es-ES"/>
        </w:rPr>
      </w:pPr>
      <w:r w:rsidRPr="002E468F">
        <w:rPr>
          <w:rStyle w:val="nfasis"/>
          <w:lang w:val="es-GT"/>
        </w:rPr>
        <w:t>5522189900</w:t>
      </w:r>
    </w:p>
    <w:p w:rsidR="002E468F" w:rsidRPr="002E468F" w:rsidRDefault="002E468F" w:rsidP="002E468F">
      <w:pPr>
        <w:pStyle w:val="Direccinsobre"/>
        <w:framePr w:wrap="auto"/>
        <w:rPr>
          <w:lang w:val="es-GT"/>
        </w:rPr>
      </w:pPr>
      <w:r w:rsidRPr="00BB7E74">
        <w:rPr>
          <w:rStyle w:val="nfasis"/>
          <w:lang w:val="es-ES"/>
        </w:rPr>
        <w:t>miguepalermo@hotmail.com</w:t>
      </w:r>
    </w:p>
    <w:p w:rsidR="002E468F" w:rsidRDefault="002E468F" w:rsidP="002E468F">
      <w:pPr>
        <w:rPr>
          <w:rStyle w:val="nfasis"/>
          <w:rFonts w:ascii="Adobe Song Std L" w:eastAsia="Adobe Song Std L" w:hAnsi="Adobe Song Std L" w:cstheme="majorBidi"/>
          <w:color w:val="7D9532" w:themeColor="accent6" w:themeShade="BF"/>
          <w:spacing w:val="-7"/>
          <w:sz w:val="56"/>
          <w:szCs w:val="56"/>
          <w:lang w:val="es-GT"/>
        </w:rPr>
        <w:sectPr w:rsidR="002E468F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066685" w:rsidRPr="00B035FC" w:rsidRDefault="00B035FC" w:rsidP="00BB7E74">
      <w:pPr>
        <w:pStyle w:val="Puesto"/>
        <w:rPr>
          <w:rStyle w:val="nfasis"/>
          <w:rFonts w:ascii="Adobe Song Std L" w:eastAsia="Adobe Song Std L" w:hAnsi="Adobe Song Std L"/>
          <w:color w:val="7D9532" w:themeColor="accent6" w:themeShade="BF"/>
          <w:lang w:val="es-GT"/>
        </w:rPr>
      </w:pPr>
      <w:r w:rsidRPr="00B035FC">
        <w:rPr>
          <w:rStyle w:val="nfasis"/>
          <w:rFonts w:ascii="Adobe Song Std L" w:eastAsia="Adobe Song Std L" w:hAnsi="Adobe Song Std L"/>
          <w:color w:val="7D9532" w:themeColor="accent6" w:themeShade="BF"/>
          <w:lang w:val="es-GT"/>
        </w:rPr>
        <w:lastRenderedPageBreak/>
        <w:t>C</w:t>
      </w:r>
      <w:r w:rsidR="00BB7E74" w:rsidRPr="00B035FC">
        <w:rPr>
          <w:rStyle w:val="nfasis"/>
          <w:rFonts w:ascii="Adobe Song Std L" w:eastAsia="Adobe Song Std L" w:hAnsi="Adobe Song Std L"/>
          <w:color w:val="7D9532" w:themeColor="accent6" w:themeShade="BF"/>
          <w:lang w:val="es-GT"/>
        </w:rPr>
        <w:t>arta</w:t>
      </w:r>
      <w:r w:rsidRPr="00B035FC">
        <w:rPr>
          <w:rStyle w:val="nfasis"/>
          <w:rFonts w:ascii="Adobe Song Std L" w:eastAsia="Adobe Song Std L" w:hAnsi="Adobe Song Std L"/>
          <w:color w:val="7D9532" w:themeColor="accent6" w:themeShade="BF"/>
          <w:lang w:val="es-GT"/>
        </w:rPr>
        <w:t xml:space="preserve"> de </w:t>
      </w:r>
      <w:r w:rsidR="00BB7E74" w:rsidRPr="00B035FC">
        <w:rPr>
          <w:rStyle w:val="nfasis"/>
          <w:rFonts w:ascii="Adobe Song Std L" w:eastAsia="Adobe Song Std L" w:hAnsi="Adobe Song Std L"/>
          <w:color w:val="7D9532" w:themeColor="accent6" w:themeShade="BF"/>
          <w:lang w:val="es-GT"/>
        </w:rPr>
        <w:t xml:space="preserve"> solicitud de empleo</w:t>
      </w:r>
    </w:p>
    <w:p w:rsidR="00BB7E74" w:rsidRPr="00B035FC" w:rsidRDefault="00BB7E74" w:rsidP="00BB7E74">
      <w:pPr>
        <w:rPr>
          <w:rStyle w:val="nfasis"/>
          <w:lang w:val="es-GT"/>
        </w:rPr>
      </w:pPr>
    </w:p>
    <w:p w:rsidR="00BB7E74" w:rsidRPr="00BB7E74" w:rsidRDefault="00BB7E74" w:rsidP="002E468F">
      <w:pPr>
        <w:pStyle w:val="Prrafodelista"/>
        <w:shd w:val="clear" w:color="auto" w:fill="FFFFFF" w:themeFill="background1"/>
        <w:rPr>
          <w:rStyle w:val="nfasis"/>
          <w:lang w:val="es-ES"/>
        </w:rPr>
      </w:pPr>
      <w:r w:rsidRPr="00BB7E74">
        <w:rPr>
          <w:rStyle w:val="nfasis"/>
          <w:lang w:val="es-ES"/>
        </w:rPr>
        <w:t>México, D.F. 15 de Noviembre de 2010</w:t>
      </w:r>
      <w:bookmarkStart w:id="0" w:name="_GoBack"/>
      <w:bookmarkEnd w:id="0"/>
    </w:p>
    <w:p w:rsidR="00BB7E74" w:rsidRPr="00BB7E74" w:rsidRDefault="00BB7E74" w:rsidP="00B035FC">
      <w:pPr>
        <w:pStyle w:val="Prrafodelista"/>
        <w:jc w:val="right"/>
        <w:rPr>
          <w:rStyle w:val="nfasis"/>
          <w:lang w:val="es-ES"/>
        </w:rPr>
      </w:pP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>Lic. Gabriela Lomas Salazar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>GERENTE DE RECURSOS HUMANOS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>ACADEMIA DE MÚSICA PENTAGRAMA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2E468F">
        <w:rPr>
          <w:rStyle w:val="nfasis"/>
          <w:lang w:val="es-GT"/>
        </w:rPr>
        <w:t>PRESENTE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>Sin más por el momento, le reitero mi profundo interés y compromiso para laborar en esta gran Academia, poniendo a continuación mis datos: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2E468F">
        <w:rPr>
          <w:rStyle w:val="nfasis"/>
          <w:lang w:val="es-GT"/>
        </w:rPr>
        <w:t>Miguel Ángel Palermo Sánchez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 xml:space="preserve">Av. Insurgentes 389, Col. Guadalupe </w:t>
      </w:r>
      <w:proofErr w:type="spellStart"/>
      <w:r w:rsidRPr="00BB7E74">
        <w:rPr>
          <w:rStyle w:val="nfasis"/>
          <w:lang w:val="es-ES"/>
        </w:rPr>
        <w:t>Inn</w:t>
      </w:r>
      <w:proofErr w:type="spellEnd"/>
      <w:r w:rsidRPr="00BB7E74">
        <w:rPr>
          <w:rStyle w:val="nfasis"/>
          <w:lang w:val="es-ES"/>
        </w:rPr>
        <w:t>, Del. Benito J</w:t>
      </w:r>
      <w:proofErr w:type="spellStart"/>
      <w:r w:rsidRPr="002E468F">
        <w:rPr>
          <w:rStyle w:val="nfasis"/>
          <w:lang w:val="es-GT"/>
        </w:rPr>
        <w:t>uárez</w:t>
      </w:r>
      <w:proofErr w:type="spellEnd"/>
      <w:r w:rsidRPr="002E468F">
        <w:rPr>
          <w:rStyle w:val="nfasis"/>
          <w:lang w:val="es-GT"/>
        </w:rPr>
        <w:t>, C.P. 00987, México, D.F.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</w:rPr>
        <w:t>56490023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</w:rPr>
        <w:t>5522189900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  <w:r w:rsidRPr="00BB7E74">
        <w:rPr>
          <w:rStyle w:val="nfasis"/>
          <w:lang w:val="es-ES"/>
        </w:rPr>
        <w:t>miguepalermo@hotmail.com</w:t>
      </w:r>
    </w:p>
    <w:p w:rsidR="00BB7E74" w:rsidRPr="00BB7E74" w:rsidRDefault="00BB7E74" w:rsidP="00BB7E74">
      <w:pPr>
        <w:pStyle w:val="Prrafodelista"/>
        <w:rPr>
          <w:rStyle w:val="nfasis"/>
          <w:lang w:val="es-ES"/>
        </w:rPr>
      </w:pPr>
    </w:p>
    <w:p w:rsidR="00BB7E74" w:rsidRPr="00BB7E74" w:rsidRDefault="00BB7E74" w:rsidP="00BB7E74">
      <w:pPr>
        <w:rPr>
          <w:rStyle w:val="nfasis"/>
          <w:lang w:val="es-ES"/>
        </w:rPr>
      </w:pPr>
    </w:p>
    <w:p w:rsidR="00BB7E74" w:rsidRPr="00BB7E74" w:rsidRDefault="00BB7E74" w:rsidP="00BB7E74">
      <w:pPr>
        <w:rPr>
          <w:rStyle w:val="nfasis"/>
          <w:lang w:val="es-ES"/>
        </w:rPr>
      </w:pPr>
    </w:p>
    <w:p w:rsidR="00BB7E74" w:rsidRDefault="00BB7E74" w:rsidP="00BB7E74">
      <w:pPr>
        <w:rPr>
          <w:noProof/>
          <w:lang w:val="es-GT"/>
        </w:rPr>
      </w:pPr>
    </w:p>
    <w:tbl>
      <w:tblPr>
        <w:tblStyle w:val="Tablaconcuadrcula"/>
        <w:tblpPr w:leftFromText="141" w:rightFromText="141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29"/>
      </w:tblGrid>
      <w:tr w:rsidR="00B035FC" w:rsidTr="00B035FC">
        <w:trPr>
          <w:trHeight w:val="120"/>
        </w:trPr>
        <w:tc>
          <w:tcPr>
            <w:tcW w:w="2314" w:type="dxa"/>
          </w:tcPr>
          <w:p w:rsidR="00B035FC" w:rsidRDefault="00B035FC" w:rsidP="00B035FC">
            <w:pPr>
              <w:pStyle w:val="Ttulo2"/>
              <w:outlineLvl w:val="1"/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>NOMBRE</w:t>
            </w:r>
          </w:p>
        </w:tc>
        <w:tc>
          <w:tcPr>
            <w:tcW w:w="2314" w:type="dxa"/>
          </w:tcPr>
          <w:p w:rsidR="00B035FC" w:rsidRDefault="00B035FC" w:rsidP="00B035FC">
            <w:pPr>
              <w:pStyle w:val="Ttulo2"/>
              <w:outlineLvl w:val="1"/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>DIRECCIÓN</w:t>
            </w:r>
          </w:p>
        </w:tc>
        <w:tc>
          <w:tcPr>
            <w:tcW w:w="2315" w:type="dxa"/>
          </w:tcPr>
          <w:p w:rsidR="00B035FC" w:rsidRDefault="00B035FC" w:rsidP="00B035FC">
            <w:pPr>
              <w:pStyle w:val="Ttulo2"/>
              <w:outlineLvl w:val="1"/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>TELÉFONO</w:t>
            </w:r>
          </w:p>
        </w:tc>
        <w:tc>
          <w:tcPr>
            <w:tcW w:w="2329" w:type="dxa"/>
          </w:tcPr>
          <w:p w:rsidR="00B035FC" w:rsidRDefault="00B035FC" w:rsidP="00B035FC">
            <w:pPr>
              <w:pStyle w:val="Ttulo2"/>
              <w:outlineLvl w:val="1"/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>CUIDAD</w:t>
            </w:r>
          </w:p>
        </w:tc>
      </w:tr>
      <w:tr w:rsidR="00B035FC" w:rsidTr="00B035FC">
        <w:trPr>
          <w:trHeight w:val="414"/>
        </w:trPr>
        <w:tc>
          <w:tcPr>
            <w:tcW w:w="2314" w:type="dxa"/>
          </w:tcPr>
          <w:p w:rsidR="00B035FC" w:rsidRDefault="00B035FC" w:rsidP="00B035FC">
            <w:pPr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 xml:space="preserve">Cifuentes López </w:t>
            </w:r>
          </w:p>
          <w:p w:rsidR="00B035FC" w:rsidRDefault="00B035FC" w:rsidP="00B035FC">
            <w:pPr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 xml:space="preserve">Betzy Dayanara </w:t>
            </w:r>
          </w:p>
        </w:tc>
        <w:tc>
          <w:tcPr>
            <w:tcW w:w="2314" w:type="dxa"/>
          </w:tcPr>
          <w:p w:rsidR="00B035FC" w:rsidRDefault="00B035FC" w:rsidP="00B035FC">
            <w:pPr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 xml:space="preserve">9na calle 9-65 zona 18 </w:t>
            </w:r>
          </w:p>
        </w:tc>
        <w:tc>
          <w:tcPr>
            <w:tcW w:w="2315" w:type="dxa"/>
          </w:tcPr>
          <w:p w:rsidR="00B035FC" w:rsidRDefault="00B035FC" w:rsidP="00B035FC">
            <w:pPr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>6636-9689</w:t>
            </w:r>
          </w:p>
        </w:tc>
        <w:tc>
          <w:tcPr>
            <w:tcW w:w="2329" w:type="dxa"/>
          </w:tcPr>
          <w:p w:rsidR="00B035FC" w:rsidRDefault="00B035FC" w:rsidP="00B035FC">
            <w:pPr>
              <w:rPr>
                <w:noProof/>
                <w:lang w:val="es-GT"/>
              </w:rPr>
            </w:pPr>
            <w:r>
              <w:rPr>
                <w:noProof/>
                <w:lang w:val="es-GT"/>
              </w:rPr>
              <w:t xml:space="preserve">Guatemala,Guatemala </w:t>
            </w:r>
          </w:p>
        </w:tc>
      </w:tr>
    </w:tbl>
    <w:p w:rsidR="00B035FC" w:rsidRDefault="00B035FC" w:rsidP="00BB7E74">
      <w:pPr>
        <w:rPr>
          <w:noProof/>
          <w:lang w:val="es-GT"/>
        </w:rPr>
      </w:pPr>
    </w:p>
    <w:p w:rsidR="00B035FC" w:rsidRDefault="00B035FC" w:rsidP="00BB7E74">
      <w:pPr>
        <w:rPr>
          <w:noProof/>
          <w:lang w:val="es-GT"/>
        </w:rPr>
      </w:pPr>
    </w:p>
    <w:p w:rsidR="00B035FC" w:rsidRDefault="00B035FC" w:rsidP="00BB7E74">
      <w:pPr>
        <w:rPr>
          <w:noProof/>
          <w:lang w:val="es-GT"/>
        </w:rPr>
      </w:pPr>
    </w:p>
    <w:p w:rsidR="00B035FC" w:rsidRDefault="00B035FC" w:rsidP="00BB7E74">
      <w:pPr>
        <w:rPr>
          <w:noProof/>
          <w:lang w:val="es-GT"/>
        </w:rPr>
      </w:pPr>
    </w:p>
    <w:p w:rsidR="00B035FC" w:rsidRDefault="00B035FC" w:rsidP="00BB7E74">
      <w:pPr>
        <w:rPr>
          <w:noProof/>
          <w:lang w:val="es-GT"/>
        </w:rPr>
      </w:pPr>
    </w:p>
    <w:p w:rsidR="00B035FC" w:rsidRDefault="00B035FC" w:rsidP="00BB7E74">
      <w:pPr>
        <w:rPr>
          <w:noProof/>
          <w:lang w:val="es-GT"/>
        </w:rPr>
      </w:pPr>
    </w:p>
    <w:p w:rsidR="00B035FC" w:rsidRDefault="00B035FC" w:rsidP="00BB7E74">
      <w:pPr>
        <w:rPr>
          <w:noProof/>
          <w:lang w:val="es-GT"/>
        </w:rPr>
      </w:pPr>
    </w:p>
    <w:p w:rsidR="00B035FC" w:rsidRDefault="00B035FC" w:rsidP="00BB7E74">
      <w:pPr>
        <w:rPr>
          <w:noProof/>
          <w:lang w:val="es-GT"/>
        </w:rPr>
      </w:pPr>
    </w:p>
    <w:p w:rsidR="00B035FC" w:rsidRPr="00BB7E74" w:rsidRDefault="00B035FC" w:rsidP="00BB7E74">
      <w:pPr>
        <w:rPr>
          <w:noProof/>
          <w:lang w:val="es-GT"/>
        </w:rPr>
      </w:pPr>
    </w:p>
    <w:sectPr w:rsidR="00B035FC" w:rsidRPr="00BB7E74" w:rsidSect="00BB7E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riple" w:sz="2" w:space="24" w:color="auto"/>
        <w:left w:val="triple" w:sz="2" w:space="24" w:color="auto"/>
        <w:bottom w:val="triple" w:sz="2" w:space="24" w:color="auto"/>
        <w:right w:val="trip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AE6" w:rsidRDefault="00392AE6">
      <w:pPr>
        <w:spacing w:after="0"/>
      </w:pPr>
      <w:r>
        <w:separator/>
      </w:r>
    </w:p>
  </w:endnote>
  <w:endnote w:type="continuationSeparator" w:id="0">
    <w:p w:rsidR="00392AE6" w:rsidRDefault="00392A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FC" w:rsidRDefault="00B035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B7E7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1940F6DDBF0423B87F1807F0B0DC3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B7E74" w:rsidRPr="00BB7E74" w:rsidRDefault="002E468F">
              <w:pPr>
                <w:pStyle w:val="Encabezado"/>
                <w:jc w:val="right"/>
                <w:rPr>
                  <w:caps/>
                  <w:color w:val="000000" w:themeColor="text1"/>
                  <w:lang w:val="es-GT"/>
                </w:rPr>
              </w:pPr>
              <w:r>
                <w:rPr>
                  <w:caps/>
                  <w:color w:val="000000" w:themeColor="text1"/>
                  <w:lang w:val="es-GT"/>
                </w:rPr>
                <w:t>estudiante de Liceo Compu-market Betzy DAyanara Cifuentes López</w:t>
              </w:r>
            </w:p>
          </w:sdtContent>
        </w:sdt>
      </w:tc>
      <w:tc>
        <w:tcPr>
          <w:tcW w:w="250" w:type="pct"/>
          <w:shd w:val="clear" w:color="auto" w:fill="009DD9" w:themeFill="accent2"/>
          <w:vAlign w:val="center"/>
        </w:tcPr>
        <w:p w:rsidR="00BB7E74" w:rsidRDefault="00BB7E7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E468F" w:rsidRPr="002E468F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B7E74" w:rsidRDefault="00BB7E7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FC" w:rsidRDefault="00B035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AE6" w:rsidRDefault="00392AE6">
      <w:pPr>
        <w:spacing w:after="0"/>
      </w:pPr>
      <w:r>
        <w:separator/>
      </w:r>
    </w:p>
  </w:footnote>
  <w:footnote w:type="continuationSeparator" w:id="0">
    <w:p w:rsidR="00392AE6" w:rsidRDefault="00392A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E74" w:rsidRDefault="00392AE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7567" o:spid="_x0000_s2050" type="#_x0000_t136" style="position:absolute;left:0;text-align:left;margin-left:0;margin-top:0;width:500.25pt;height:65.25pt;rotation:315;z-index:-251655168;mso-position-horizontal:center;mso-position-horizontal-relative:margin;mso-position-vertical:center;mso-position-vertical-relative:margin" o:allowincell="f" fillcolor="#7d9532 [2409]" stroked="f">
          <v:textpath style="font-family:&quot;Adobe Arabic&quot;;font-size:60pt" string="SOLICITUD DE EMPLEO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E74" w:rsidRDefault="00392AE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7568" o:spid="_x0000_s2051" type="#_x0000_t136" style="position:absolute;left:0;text-align:left;margin-left:0;margin-top:0;width:500.25pt;height:65.25pt;rotation:315;z-index:-251653120;mso-position-horizontal:center;mso-position-horizontal-relative:margin;mso-position-vertical:center;mso-position-vertical-relative:margin" o:allowincell="f" fillcolor="#7d9532 [2409]" stroked="f">
          <v:textpath style="font-family:&quot;Adobe Arabic&quot;;font-size:60pt" string="SOLICITUD DE EMPLEO "/>
          <w10:wrap anchorx="margin" anchory="margin"/>
        </v:shape>
      </w:pict>
    </w:r>
    <w:r w:rsidR="00BB7E74">
      <w:t xml:space="preserve">5to BACO “B”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E74" w:rsidRDefault="00392AE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7566" o:spid="_x0000_s2049" type="#_x0000_t136" style="position:absolute;left:0;text-align:left;margin-left:0;margin-top:0;width:500.25pt;height:65.25pt;rotation:315;z-index:-251657216;mso-position-horizontal:center;mso-position-horizontal-relative:margin;mso-position-vertical:center;mso-position-vertical-relative:margin" o:allowincell="f" fillcolor="#7d9532 [2409]" stroked="f">
          <v:textpath style="font-family:&quot;Adobe Arabic&quot;;font-size:60pt" string="SOLICITUD DE EMPLEO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74"/>
    <w:rsid w:val="00066685"/>
    <w:rsid w:val="002E468F"/>
    <w:rsid w:val="00392AE6"/>
    <w:rsid w:val="00B035FC"/>
    <w:rsid w:val="00BB7E74"/>
    <w:rsid w:val="00DA5B57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00BF406-191F-4D53-BAB7-433B8ED0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0B5294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73763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73763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B7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apple-converted-space">
    <w:name w:val="apple-converted-space"/>
    <w:basedOn w:val="Fuentedeprrafopredeter"/>
    <w:rsid w:val="00BB7E74"/>
  </w:style>
  <w:style w:type="paragraph" w:styleId="Encabezado">
    <w:name w:val="header"/>
    <w:basedOn w:val="Normal"/>
    <w:link w:val="EncabezadoCar"/>
    <w:uiPriority w:val="99"/>
    <w:unhideWhenUsed/>
    <w:rsid w:val="00BB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E74"/>
  </w:style>
  <w:style w:type="paragraph" w:styleId="Piedepgina">
    <w:name w:val="footer"/>
    <w:basedOn w:val="Normal"/>
    <w:link w:val="PiedepginaCar"/>
    <w:uiPriority w:val="99"/>
    <w:unhideWhenUsed/>
    <w:rsid w:val="00BB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E74"/>
  </w:style>
  <w:style w:type="table" w:styleId="Tablaconcuadrcula">
    <w:name w:val="Table Grid"/>
    <w:basedOn w:val="Tablanormal"/>
    <w:uiPriority w:val="39"/>
    <w:rsid w:val="00B03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reccinsobre">
    <w:name w:val="envelope address"/>
    <w:basedOn w:val="Normal"/>
    <w:uiPriority w:val="99"/>
    <w:unhideWhenUsed/>
    <w:rsid w:val="002E468F"/>
    <w:pPr>
      <w:framePr w:w="7920" w:h="1980" w:hRule="exact" w:hSpace="141" w:wrap="auto" w:hAnchor="page" w:xAlign="center" w:yAlign="bottom"/>
      <w:spacing w:after="0" w:line="240" w:lineRule="auto"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E468F"/>
    <w:pPr>
      <w:spacing w:after="0" w:line="240" w:lineRule="auto"/>
      <w:jc w:val="left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Dise&#241;o%20de%20flu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940F6DDBF0423B87F1807F0B0DC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E355-01FF-4ECE-A6CF-954526C28F45}"/>
      </w:docPartPr>
      <w:docPartBody>
        <w:p w:rsidR="00D343E1" w:rsidRDefault="0050139D" w:rsidP="0050139D">
          <w:pPr>
            <w:pStyle w:val="B1940F6DDBF0423B87F1807F0B0DC3F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9D"/>
    <w:rsid w:val="0050139D"/>
    <w:rsid w:val="00B6724F"/>
    <w:rsid w:val="00D343E1"/>
    <w:rsid w:val="00D5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940F6DDBF0423B87F1807F0B0DC3FA">
    <w:name w:val="B1940F6DDBF0423B87F1807F0B0DC3FA"/>
    <w:rsid w:val="00501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B372E5-0560-4AEF-A9D0-B441D114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 de Liceo Compu-market Betzy DAyanara Cifuentes López</dc:creator>
  <cp:keywords/>
  <cp:lastModifiedBy>estudiante de Liceo Compu-market</cp:lastModifiedBy>
  <cp:revision>4</cp:revision>
  <dcterms:created xsi:type="dcterms:W3CDTF">2017-04-20T15:39:00Z</dcterms:created>
  <dcterms:modified xsi:type="dcterms:W3CDTF">2017-04-20T16:09:00Z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